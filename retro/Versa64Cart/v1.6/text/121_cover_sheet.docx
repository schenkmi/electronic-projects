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0421" w14:textId="77777777" w:rsidR="007D5C22" w:rsidRDefault="001327FE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D1F2796" wp14:editId="5F3EA073">
            <wp:extent cx="5760720" cy="1153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153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135CE347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D87D28A" w14:textId="77777777" w:rsidR="00D20149" w:rsidRPr="00950B62" w:rsidRDefault="00D20149" w:rsidP="002053B5">
      <w:pPr>
        <w:jc w:val="right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0EA4D75F" w14:textId="77777777" w:rsidR="00D20149" w:rsidRPr="00950B62" w:rsidRDefault="0020190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BWACK’s Versa64Cart</w:t>
          </w:r>
        </w:p>
      </w:sdtContent>
    </w:sdt>
    <w:p w14:paraId="64E705E4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121</w:t>
      </w:r>
    </w:p>
    <w:p w14:paraId="0DD9E661" w14:textId="70EAB7E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01909">
        <w:rPr>
          <w:sz w:val="36"/>
          <w:szCs w:val="36"/>
          <w:lang w:val="en-US"/>
        </w:rPr>
        <w:t>1.</w:t>
      </w:r>
      <w:r w:rsidR="00FD4A3E">
        <w:rPr>
          <w:sz w:val="36"/>
          <w:szCs w:val="36"/>
          <w:lang w:val="en-US"/>
        </w:rPr>
        <w:t>6</w:t>
      </w:r>
    </w:p>
    <w:p w14:paraId="7B67D5F3" w14:textId="3379325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D4A3E">
        <w:rPr>
          <w:sz w:val="36"/>
          <w:szCs w:val="36"/>
          <w:lang w:val="en-US"/>
        </w:rPr>
        <w:t>17</w:t>
      </w:r>
      <w:r w:rsidR="00201909">
        <w:rPr>
          <w:sz w:val="36"/>
          <w:szCs w:val="36"/>
          <w:lang w:val="en-US"/>
        </w:rPr>
        <w:t>.0</w:t>
      </w:r>
      <w:r w:rsidR="00FD4A3E">
        <w:rPr>
          <w:sz w:val="36"/>
          <w:szCs w:val="36"/>
          <w:lang w:val="en-US"/>
        </w:rPr>
        <w:t>9</w:t>
      </w:r>
      <w:r w:rsidR="00201909">
        <w:rPr>
          <w:sz w:val="36"/>
          <w:szCs w:val="36"/>
          <w:lang w:val="en-US"/>
        </w:rPr>
        <w:t>.20</w:t>
      </w:r>
      <w:r w:rsidR="006F04D5">
        <w:rPr>
          <w:sz w:val="36"/>
          <w:szCs w:val="36"/>
          <w:lang w:val="en-US"/>
        </w:rPr>
        <w:t>2</w:t>
      </w:r>
      <w:r w:rsidR="00FD4A3E">
        <w:rPr>
          <w:sz w:val="36"/>
          <w:szCs w:val="36"/>
          <w:lang w:val="en-US"/>
        </w:rPr>
        <w:t>1</w:t>
      </w:r>
    </w:p>
    <w:p w14:paraId="5987CCC1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49C6DD28" w14:textId="77777777" w:rsidR="005B3429" w:rsidRPr="00950B62" w:rsidRDefault="005B342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9E3878" wp14:editId="05AC4269">
            <wp:extent cx="5413813" cy="4065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813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9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02555C"/>
    <w:rsid w:val="001327FE"/>
    <w:rsid w:val="00201909"/>
    <w:rsid w:val="002053B5"/>
    <w:rsid w:val="00394953"/>
    <w:rsid w:val="005B3429"/>
    <w:rsid w:val="006F04D5"/>
    <w:rsid w:val="0070552A"/>
    <w:rsid w:val="007D5C22"/>
    <w:rsid w:val="00923FE4"/>
    <w:rsid w:val="00950B62"/>
    <w:rsid w:val="009A38BA"/>
    <w:rsid w:val="00B35B8A"/>
    <w:rsid w:val="00B510DA"/>
    <w:rsid w:val="00D20149"/>
    <w:rsid w:val="00D34CBC"/>
    <w:rsid w:val="00EA3C1A"/>
    <w:rsid w:val="00F74BC7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AADC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C27E30" w:rsidRDefault="00C27E30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0"/>
    <w:rsid w:val="00C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885D6-A261-41D8-8B3A-220AA399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8</cp:revision>
  <dcterms:created xsi:type="dcterms:W3CDTF">2019-04-20T19:44:00Z</dcterms:created>
  <dcterms:modified xsi:type="dcterms:W3CDTF">2021-12-19T14:16:00Z</dcterms:modified>
</cp:coreProperties>
</file>